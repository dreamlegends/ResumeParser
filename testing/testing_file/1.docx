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70"/>
      </w:tblGrid>
      <w:tr w:rsidR="00187E9D" w:rsidRPr="00187E9D" w14:paraId="2E0D638F" w14:textId="77777777" w:rsidTr="00C50228">
        <w:trPr>
          <w:trHeight w:val="4410"/>
        </w:trPr>
        <w:tc>
          <w:tcPr>
            <w:tcW w:w="6470" w:type="dxa"/>
            <w:vAlign w:val="bottom"/>
          </w:tcPr>
          <w:p w14:paraId="52C50D8D" w14:textId="77777777" w:rsidR="00E97510" w:rsidRPr="00187E9D" w:rsidRDefault="00E97510" w:rsidP="00C50228">
            <w:pPr>
              <w:pStyle w:val="Title"/>
              <w:rPr>
                <w:color w:val="FF0000"/>
              </w:rPr>
            </w:pPr>
            <w:r w:rsidRPr="00187E9D">
              <w:rPr>
                <w:color w:val="FF0000"/>
              </w:rPr>
              <w:t>Hao Zhang</w:t>
            </w:r>
          </w:p>
          <w:p w14:paraId="5504CA89" w14:textId="77777777" w:rsidR="00E97510" w:rsidRPr="00187E9D" w:rsidRDefault="00E97510" w:rsidP="00C50228">
            <w:pPr>
              <w:pStyle w:val="Subtitle"/>
              <w:rPr>
                <w:color w:val="FF0000"/>
                <w:spacing w:val="9"/>
                <w:w w:val="100"/>
              </w:rPr>
            </w:pPr>
            <w:r w:rsidRPr="00187E9D">
              <w:rPr>
                <w:color w:val="FF0000"/>
                <w:spacing w:val="3"/>
                <w:w w:val="100"/>
              </w:rPr>
              <w:t>Data Scientis</w:t>
            </w:r>
            <w:r w:rsidRPr="00187E9D">
              <w:rPr>
                <w:color w:val="FF0000"/>
                <w:spacing w:val="8"/>
                <w:w w:val="100"/>
              </w:rPr>
              <w:t>t</w:t>
            </w:r>
          </w:p>
          <w:p w14:paraId="1CA55DEA" w14:textId="77777777" w:rsidR="00A56750" w:rsidRPr="00187E9D" w:rsidRDefault="00A56750" w:rsidP="00A56750">
            <w:pPr>
              <w:rPr>
                <w:color w:val="FF0000"/>
              </w:rPr>
            </w:pPr>
            <w:r w:rsidRPr="00187E9D">
              <w:rPr>
                <w:color w:val="FF0000"/>
              </w:rPr>
              <w:t>+19782042357</w:t>
            </w:r>
          </w:p>
          <w:p w14:paraId="538B6B58" w14:textId="480AC11B" w:rsidR="00187E9D" w:rsidRDefault="00A56750" w:rsidP="00A56750">
            <w:pPr>
              <w:rPr>
                <w:color w:val="FF0000"/>
                <w:lang w:eastAsia="zh-CN"/>
              </w:rPr>
            </w:pPr>
            <w:r w:rsidRPr="00187E9D">
              <w:rPr>
                <w:color w:val="FF0000"/>
              </w:rPr>
              <w:t xml:space="preserve">100 </w:t>
            </w:r>
            <w:r w:rsidRPr="00187E9D">
              <w:rPr>
                <w:rFonts w:hint="eastAsia"/>
                <w:color w:val="FF0000"/>
                <w:lang w:eastAsia="zh-CN"/>
              </w:rPr>
              <w:t>sky</w:t>
            </w:r>
            <w:r w:rsidRPr="00187E9D">
              <w:rPr>
                <w:color w:val="FF0000"/>
                <w:lang w:eastAsia="zh-CN"/>
              </w:rPr>
              <w:t>line</w:t>
            </w:r>
            <w:r w:rsidR="000372B2">
              <w:rPr>
                <w:color w:val="FF0000"/>
                <w:lang w:eastAsia="zh-CN"/>
              </w:rPr>
              <w:t xml:space="preserve"> st</w:t>
            </w:r>
            <w:r w:rsidRPr="00187E9D">
              <w:rPr>
                <w:color w:val="FF0000"/>
                <w:lang w:eastAsia="zh-CN"/>
              </w:rPr>
              <w:t>, Dracut, M</w:t>
            </w:r>
            <w:r w:rsidR="00187E9D">
              <w:rPr>
                <w:color w:val="FF0000"/>
                <w:lang w:eastAsia="zh-CN"/>
              </w:rPr>
              <w:t>A</w:t>
            </w:r>
          </w:p>
          <w:p w14:paraId="6CA5C1EC" w14:textId="672347E6" w:rsidR="00187E9D" w:rsidRPr="00187E9D" w:rsidRDefault="00187E9D" w:rsidP="00A56750">
            <w:pPr>
              <w:rPr>
                <w:color w:val="FF0000"/>
                <w:lang w:eastAsia="zh-CN"/>
              </w:rPr>
            </w:pPr>
            <w:r>
              <w:rPr>
                <w:color w:val="FF0000"/>
                <w:lang w:eastAsia="zh-CN"/>
              </w:rPr>
              <w:t>Hzhang527@yahoo.com</w:t>
            </w:r>
          </w:p>
        </w:tc>
      </w:tr>
      <w:tr w:rsidR="00A56750" w:rsidRPr="00187E9D" w14:paraId="36EDAA6D" w14:textId="77777777" w:rsidTr="00C50228">
        <w:tc>
          <w:tcPr>
            <w:tcW w:w="6470" w:type="dxa"/>
          </w:tcPr>
          <w:sdt>
            <w:sdtPr>
              <w:rPr>
                <w:color w:val="FF0000"/>
              </w:rPr>
              <w:id w:val="1049110328"/>
              <w:placeholder>
                <w:docPart w:val="20E7ACB30270F5478F8E64C0FAADC774"/>
              </w:placeholder>
              <w:temporary/>
              <w:showingPlcHdr/>
              <w15:appearance w15:val="hidden"/>
            </w:sdtPr>
            <w:sdtEndPr/>
            <w:sdtContent>
              <w:p w14:paraId="52B14348" w14:textId="77777777" w:rsidR="00E97510" w:rsidRPr="00187E9D" w:rsidRDefault="00E97510" w:rsidP="00C50228">
                <w:pPr>
                  <w:pStyle w:val="Heading2"/>
                  <w:rPr>
                    <w:color w:val="FF0000"/>
                  </w:rPr>
                </w:pPr>
                <w:r w:rsidRPr="00187E9D">
                  <w:rPr>
                    <w:color w:val="FF0000"/>
                  </w:rPr>
                  <w:t>EDUCATION</w:t>
                </w:r>
              </w:p>
            </w:sdtContent>
          </w:sdt>
          <w:p w14:paraId="756F154B" w14:textId="77777777" w:rsidR="00E97510" w:rsidRPr="00187E9D" w:rsidRDefault="00E97510" w:rsidP="00C50228">
            <w:pPr>
              <w:pStyle w:val="Heading4"/>
              <w:rPr>
                <w:color w:val="FF0000"/>
              </w:rPr>
            </w:pPr>
            <w:r w:rsidRPr="00187E9D">
              <w:rPr>
                <w:color w:val="FF0000"/>
              </w:rPr>
              <w:t>University of Massachusetts Lowell</w:t>
            </w:r>
          </w:p>
          <w:p w14:paraId="4190CCEA" w14:textId="77777777" w:rsidR="00E97510" w:rsidRPr="00187E9D" w:rsidRDefault="00E97510" w:rsidP="00C50228">
            <w:pPr>
              <w:pStyle w:val="Date"/>
              <w:rPr>
                <w:color w:val="FF0000"/>
              </w:rPr>
            </w:pPr>
            <w:r w:rsidRPr="00187E9D">
              <w:rPr>
                <w:color w:val="FF0000"/>
              </w:rPr>
              <w:t>06/</w:t>
            </w:r>
            <w:proofErr w:type="gramStart"/>
            <w:r w:rsidRPr="00187E9D">
              <w:rPr>
                <w:color w:val="FF0000"/>
              </w:rPr>
              <w:t>2020  –</w:t>
            </w:r>
            <w:proofErr w:type="gramEnd"/>
            <w:r w:rsidRPr="00187E9D">
              <w:rPr>
                <w:color w:val="FF0000"/>
              </w:rPr>
              <w:t xml:space="preserve"> 06/2021</w:t>
            </w:r>
          </w:p>
          <w:p w14:paraId="6B1211C9" w14:textId="77777777" w:rsidR="00E97510" w:rsidRPr="00187E9D" w:rsidRDefault="00E97510" w:rsidP="00C50228">
            <w:pPr>
              <w:rPr>
                <w:color w:val="FF0000"/>
              </w:rPr>
            </w:pPr>
            <w:r w:rsidRPr="00187E9D">
              <w:rPr>
                <w:color w:val="FF0000"/>
              </w:rPr>
              <w:t>GPA: 4.0</w:t>
            </w:r>
          </w:p>
          <w:p w14:paraId="2F4131A0" w14:textId="77777777" w:rsidR="00E97510" w:rsidRPr="00187E9D" w:rsidRDefault="00E97510" w:rsidP="00C50228">
            <w:pPr>
              <w:rPr>
                <w:color w:val="FF0000"/>
              </w:rPr>
            </w:pPr>
          </w:p>
          <w:p w14:paraId="73198649" w14:textId="77777777" w:rsidR="00E97510" w:rsidRPr="00187E9D" w:rsidRDefault="00E97510" w:rsidP="00C50228">
            <w:pPr>
              <w:pStyle w:val="Heading4"/>
              <w:rPr>
                <w:color w:val="FF0000"/>
              </w:rPr>
            </w:pPr>
            <w:r w:rsidRPr="00187E9D">
              <w:rPr>
                <w:color w:val="FF0000"/>
              </w:rPr>
              <w:t>Tianjin University of Technology</w:t>
            </w:r>
          </w:p>
          <w:p w14:paraId="3541A371" w14:textId="77777777" w:rsidR="00E97510" w:rsidRPr="00187E9D" w:rsidRDefault="00E97510" w:rsidP="00C50228">
            <w:pPr>
              <w:pStyle w:val="Date"/>
              <w:rPr>
                <w:color w:val="FF0000"/>
              </w:rPr>
            </w:pPr>
            <w:r w:rsidRPr="00187E9D">
              <w:rPr>
                <w:color w:val="FF0000"/>
              </w:rPr>
              <w:t>06/</w:t>
            </w:r>
            <w:proofErr w:type="gramStart"/>
            <w:r w:rsidRPr="00187E9D">
              <w:rPr>
                <w:color w:val="FF0000"/>
              </w:rPr>
              <w:t>2020  –</w:t>
            </w:r>
            <w:proofErr w:type="gramEnd"/>
            <w:r w:rsidRPr="00187E9D">
              <w:rPr>
                <w:color w:val="FF0000"/>
              </w:rPr>
              <w:t xml:space="preserve"> 06/2021</w:t>
            </w:r>
          </w:p>
          <w:sdt>
            <w:sdtPr>
              <w:rPr>
                <w:color w:val="FF0000"/>
              </w:rPr>
              <w:id w:val="1702519894"/>
              <w:placeholder>
                <w:docPart w:val="E85E3B2782D3774C916A1EB3B35FF590"/>
              </w:placeholder>
              <w:temporary/>
              <w:showingPlcHdr/>
              <w15:appearance w15:val="hidden"/>
            </w:sdtPr>
            <w:sdtEndPr/>
            <w:sdtContent>
              <w:p w14:paraId="322808E2" w14:textId="77777777" w:rsidR="00E97510" w:rsidRPr="00187E9D" w:rsidRDefault="00E97510" w:rsidP="00C50228">
                <w:pPr>
                  <w:rPr>
                    <w:color w:val="FF0000"/>
                  </w:rPr>
                </w:pPr>
                <w:r w:rsidRPr="00187E9D">
                  <w:rPr>
                    <w:color w:val="FF0000"/>
                  </w:rPr>
                  <w:t>[It’s okay to brag about your GPA, awards, and honors. Feel free to summarize your coursework too.]</w:t>
                </w:r>
              </w:p>
            </w:sdtContent>
          </w:sdt>
          <w:sdt>
            <w:sdtPr>
              <w:rPr>
                <w:color w:val="FF0000"/>
              </w:rPr>
              <w:id w:val="1001553383"/>
              <w:placeholder>
                <w:docPart w:val="C85C736CDC315D4E84276B24CB4F79DC"/>
              </w:placeholder>
              <w:temporary/>
              <w:showingPlcHdr/>
              <w15:appearance w15:val="hidden"/>
            </w:sdtPr>
            <w:sdtEndPr/>
            <w:sdtContent>
              <w:p w14:paraId="44E98FFB" w14:textId="77777777" w:rsidR="00E97510" w:rsidRPr="00187E9D" w:rsidRDefault="00E97510" w:rsidP="00C50228">
                <w:pPr>
                  <w:pStyle w:val="Heading2"/>
                  <w:rPr>
                    <w:color w:val="FF0000"/>
                  </w:rPr>
                </w:pPr>
                <w:r w:rsidRPr="00187E9D">
                  <w:rPr>
                    <w:color w:val="FF0000"/>
                  </w:rPr>
                  <w:t>WORK EXPERIENCE</w:t>
                </w:r>
              </w:p>
            </w:sdtContent>
          </w:sdt>
          <w:p w14:paraId="4F456DC5" w14:textId="77777777" w:rsidR="00E97510" w:rsidRPr="00187E9D" w:rsidRDefault="00E97510" w:rsidP="00C50228">
            <w:pPr>
              <w:pStyle w:val="Heading4"/>
              <w:rPr>
                <w:bCs/>
                <w:color w:val="FF0000"/>
              </w:rPr>
            </w:pPr>
            <w:proofErr w:type="gramStart"/>
            <w:r w:rsidRPr="00187E9D">
              <w:rPr>
                <w:color w:val="FF0000"/>
              </w:rPr>
              <w:t>Sinopec  Data</w:t>
            </w:r>
            <w:proofErr w:type="gramEnd"/>
            <w:r w:rsidRPr="00187E9D">
              <w:rPr>
                <w:color w:val="FF0000"/>
              </w:rPr>
              <w:t xml:space="preserve"> Scientist</w:t>
            </w:r>
          </w:p>
          <w:p w14:paraId="3590F363" w14:textId="77777777" w:rsidR="00E97510" w:rsidRPr="00187E9D" w:rsidRDefault="00E97510" w:rsidP="00C50228">
            <w:pPr>
              <w:pStyle w:val="Date"/>
              <w:rPr>
                <w:color w:val="FF0000"/>
              </w:rPr>
            </w:pPr>
            <w:r w:rsidRPr="00187E9D">
              <w:rPr>
                <w:color w:val="FF0000"/>
              </w:rPr>
              <w:t>06/</w:t>
            </w:r>
            <w:proofErr w:type="gramStart"/>
            <w:r w:rsidRPr="00187E9D">
              <w:rPr>
                <w:color w:val="FF0000"/>
              </w:rPr>
              <w:t>2020  –</w:t>
            </w:r>
            <w:proofErr w:type="gramEnd"/>
            <w:r w:rsidRPr="00187E9D">
              <w:rPr>
                <w:color w:val="FF0000"/>
              </w:rPr>
              <w:t xml:space="preserve"> 06/2021</w:t>
            </w:r>
          </w:p>
          <w:p w14:paraId="14D5E81F" w14:textId="77777777" w:rsidR="00E97510" w:rsidRPr="00187E9D" w:rsidRDefault="00E97510" w:rsidP="00C50228">
            <w:pPr>
              <w:rPr>
                <w:color w:val="FF0000"/>
              </w:rPr>
            </w:pPr>
            <w:r w:rsidRPr="00187E9D">
              <w:rPr>
                <w:color w:val="FF0000"/>
              </w:rPr>
              <w:t xml:space="preserve">I did </w:t>
            </w:r>
            <w:proofErr w:type="spellStart"/>
            <w:r w:rsidRPr="00187E9D">
              <w:rPr>
                <w:color w:val="FF0000"/>
              </w:rPr>
              <w:t>somthing</w:t>
            </w:r>
            <w:proofErr w:type="spellEnd"/>
          </w:p>
          <w:p w14:paraId="6D36A7DA" w14:textId="77777777" w:rsidR="00E97510" w:rsidRPr="00187E9D" w:rsidRDefault="00E97510" w:rsidP="00C50228">
            <w:pPr>
              <w:rPr>
                <w:color w:val="FF0000"/>
              </w:rPr>
            </w:pPr>
          </w:p>
          <w:sdt>
            <w:sdtPr>
              <w:rPr>
                <w:color w:val="FF0000"/>
              </w:rPr>
              <w:id w:val="1669594239"/>
              <w:placeholder>
                <w:docPart w:val="933BC6808E48A2418C97F553D1FE959E"/>
              </w:placeholder>
              <w:temporary/>
              <w:showingPlcHdr/>
              <w15:appearance w15:val="hidden"/>
            </w:sdtPr>
            <w:sdtEndPr/>
            <w:sdtContent>
              <w:p w14:paraId="64D2580B" w14:textId="77777777" w:rsidR="00E97510" w:rsidRPr="00187E9D" w:rsidRDefault="00E97510" w:rsidP="00C50228">
                <w:pPr>
                  <w:pStyle w:val="Heading2"/>
                  <w:rPr>
                    <w:color w:val="FF0000"/>
                  </w:rPr>
                </w:pPr>
                <w:r w:rsidRPr="00187E9D">
                  <w:rPr>
                    <w:rStyle w:val="Heading2Char"/>
                    <w:b/>
                    <w:bCs/>
                    <w:caps/>
                    <w:color w:val="FF0000"/>
                  </w:rPr>
                  <w:t>SKILLS</w:t>
                </w:r>
              </w:p>
            </w:sdtContent>
          </w:sdt>
          <w:p w14:paraId="748895F4" w14:textId="77777777" w:rsidR="00E97510" w:rsidRPr="00187E9D" w:rsidRDefault="00E97510" w:rsidP="00C50228">
            <w:pPr>
              <w:rPr>
                <w:color w:val="FF0000"/>
              </w:rPr>
            </w:pPr>
            <w:r w:rsidRPr="00187E9D">
              <w:rPr>
                <w:noProof/>
                <w:color w:val="FF0000"/>
              </w:rPr>
              <w:drawing>
                <wp:inline distT="0" distB="0" distL="0" distR="0" wp14:anchorId="56AFE9F1" wp14:editId="65C906A9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</w:tbl>
    <w:p w14:paraId="1CCE4620" w14:textId="77777777" w:rsidR="0043117B" w:rsidRPr="00187E9D" w:rsidRDefault="00F82B83" w:rsidP="00E97510">
      <w:pPr>
        <w:rPr>
          <w:color w:val="FF0000"/>
        </w:rPr>
      </w:pPr>
    </w:p>
    <w:sectPr w:rsidR="0043117B" w:rsidRPr="00187E9D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EED0F" w14:textId="77777777" w:rsidR="00F82B83" w:rsidRDefault="00F82B83" w:rsidP="000C45FF">
      <w:r>
        <w:separator/>
      </w:r>
    </w:p>
  </w:endnote>
  <w:endnote w:type="continuationSeparator" w:id="0">
    <w:p w14:paraId="1C82A49B" w14:textId="77777777" w:rsidR="00F82B83" w:rsidRDefault="00F82B8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11C94" w14:textId="77777777" w:rsidR="00F82B83" w:rsidRDefault="00F82B83" w:rsidP="000C45FF">
      <w:r>
        <w:separator/>
      </w:r>
    </w:p>
  </w:footnote>
  <w:footnote w:type="continuationSeparator" w:id="0">
    <w:p w14:paraId="63B0970F" w14:textId="77777777" w:rsidR="00F82B83" w:rsidRDefault="00F82B8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8A35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A1B7BF" wp14:editId="1D130C9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91"/>
    <w:rsid w:val="00036450"/>
    <w:rsid w:val="000372B2"/>
    <w:rsid w:val="00066E36"/>
    <w:rsid w:val="00094499"/>
    <w:rsid w:val="000C45FF"/>
    <w:rsid w:val="000E3FD1"/>
    <w:rsid w:val="00112054"/>
    <w:rsid w:val="001525E1"/>
    <w:rsid w:val="00180329"/>
    <w:rsid w:val="00187E9D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E6EB0"/>
    <w:rsid w:val="00715FCB"/>
    <w:rsid w:val="00743101"/>
    <w:rsid w:val="007775E1"/>
    <w:rsid w:val="007867A0"/>
    <w:rsid w:val="007927F5"/>
    <w:rsid w:val="00802CA0"/>
    <w:rsid w:val="00812091"/>
    <w:rsid w:val="009260CD"/>
    <w:rsid w:val="00952C25"/>
    <w:rsid w:val="009B4902"/>
    <w:rsid w:val="00A2118D"/>
    <w:rsid w:val="00A56750"/>
    <w:rsid w:val="00AD76E2"/>
    <w:rsid w:val="00AE748E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97510"/>
    <w:rsid w:val="00F60274"/>
    <w:rsid w:val="00F77FB9"/>
    <w:rsid w:val="00F82B83"/>
    <w:rsid w:val="00F87530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F8EE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o/Library/Containers/com.microsoft.Word/Data/Library/Application%20Support/Microsoft/Office/16.0/DTS/Search/%7bABDF6F07-CB96-FC4C-81E0-61DFF3DE1764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41-1340-96CF-C0677A98E0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E7ACB30270F5478F8E64C0FAADC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8E606-BA30-2949-882F-B9F4691C5D46}"/>
      </w:docPartPr>
      <w:docPartBody>
        <w:p w:rsidR="002C4F0F" w:rsidRDefault="00FD0004" w:rsidP="00FD0004">
          <w:pPr>
            <w:pStyle w:val="20E7ACB30270F5478F8E64C0FAADC774"/>
          </w:pPr>
          <w:r w:rsidRPr="00036450">
            <w:t>EDUCATION</w:t>
          </w:r>
        </w:p>
      </w:docPartBody>
    </w:docPart>
    <w:docPart>
      <w:docPartPr>
        <w:name w:val="E85E3B2782D3774C916A1EB3B35FF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42654-B63B-134A-AAF1-B3E843ABACFA}"/>
      </w:docPartPr>
      <w:docPartBody>
        <w:p w:rsidR="002C4F0F" w:rsidRDefault="00FD0004" w:rsidP="00FD0004">
          <w:pPr>
            <w:pStyle w:val="E85E3B2782D3774C916A1EB3B35FF590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C85C736CDC315D4E84276B24CB4F7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E572D-D0F2-034E-863F-2EA233D570CD}"/>
      </w:docPartPr>
      <w:docPartBody>
        <w:p w:rsidR="002C4F0F" w:rsidRDefault="00FD0004" w:rsidP="00FD0004">
          <w:pPr>
            <w:pStyle w:val="C85C736CDC315D4E84276B24CB4F79DC"/>
          </w:pPr>
          <w:r w:rsidRPr="00036450">
            <w:t>WORK EXPERIENCE</w:t>
          </w:r>
        </w:p>
      </w:docPartBody>
    </w:docPart>
    <w:docPart>
      <w:docPartPr>
        <w:name w:val="933BC6808E48A2418C97F553D1FE9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6B77B-08BD-544C-9365-185DB1270555}"/>
      </w:docPartPr>
      <w:docPartBody>
        <w:p w:rsidR="002C4F0F" w:rsidRDefault="00FD0004" w:rsidP="00FD0004">
          <w:pPr>
            <w:pStyle w:val="933BC6808E48A2418C97F553D1FE959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F2"/>
    <w:rsid w:val="00274C6E"/>
    <w:rsid w:val="002C4F0F"/>
    <w:rsid w:val="005F51F3"/>
    <w:rsid w:val="00B7728D"/>
    <w:rsid w:val="00F002FD"/>
    <w:rsid w:val="00F727F2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FD0004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004"/>
    <w:rPr>
      <w:color w:val="C45911" w:themeColor="accent2" w:themeShade="BF"/>
      <w:u w:val="single"/>
    </w:rPr>
  </w:style>
  <w:style w:type="paragraph" w:customStyle="1" w:styleId="20E7ACB30270F5478F8E64C0FAADC774">
    <w:name w:val="20E7ACB30270F5478F8E64C0FAADC774"/>
    <w:rsid w:val="00FD0004"/>
  </w:style>
  <w:style w:type="paragraph" w:customStyle="1" w:styleId="E85E3B2782D3774C916A1EB3B35FF590">
    <w:name w:val="E85E3B2782D3774C916A1EB3B35FF590"/>
    <w:rsid w:val="00FD0004"/>
  </w:style>
  <w:style w:type="paragraph" w:customStyle="1" w:styleId="C85C736CDC315D4E84276B24CB4F79DC">
    <w:name w:val="C85C736CDC315D4E84276B24CB4F79DC"/>
    <w:rsid w:val="00FD0004"/>
  </w:style>
  <w:style w:type="paragraph" w:customStyle="1" w:styleId="933BC6808E48A2418C97F553D1FE959E">
    <w:name w:val="933BC6808E48A2418C97F553D1FE959E"/>
    <w:rsid w:val="00FD0004"/>
  </w:style>
  <w:style w:type="character" w:customStyle="1" w:styleId="Heading2Char">
    <w:name w:val="Heading 2 Char"/>
    <w:basedOn w:val="DefaultParagraphFont"/>
    <w:link w:val="Heading2"/>
    <w:uiPriority w:val="9"/>
    <w:rsid w:val="00FD0004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{ABDF6F07-CB96-FC4C-81E0-61DFF3DE1764}tf00546271.dotx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2021-10-01T19:48:00Z</dcterms:created>
  <dcterms:modified xsi:type="dcterms:W3CDTF">2021-10-01T23:52:00Z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